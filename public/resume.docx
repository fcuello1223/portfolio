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9C9F" w14:textId="4D4EED5D" w:rsidR="00816216" w:rsidRPr="00447CF2" w:rsidRDefault="00447CF2" w:rsidP="00447CF2">
      <w:pPr>
        <w:pStyle w:val="Title"/>
        <w:pBdr>
          <w:bottom w:val="single" w:sz="12" w:space="14" w:color="39A5B7" w:themeColor="accent1"/>
        </w:pBdr>
        <w:rPr>
          <w:color w:val="1C525B" w:themeColor="accent1" w:themeShade="80"/>
          <w:sz w:val="40"/>
          <w:szCs w:val="40"/>
        </w:rPr>
      </w:pPr>
      <w:r w:rsidRPr="00447CF2">
        <w:rPr>
          <w:color w:val="1C525B" w:themeColor="accent1" w:themeShade="80"/>
          <w:sz w:val="40"/>
          <w:szCs w:val="40"/>
        </w:rPr>
        <w:t>Francisco Cuello</w:t>
      </w:r>
    </w:p>
    <w:p w14:paraId="78B57942" w14:textId="4C43E286" w:rsidR="00157645" w:rsidRDefault="00B7493C" w:rsidP="003450DF">
      <w:r>
        <w:t>1130 Sevilla Ave.</w:t>
      </w:r>
      <w:r w:rsidR="00C655F5">
        <w:t>,</w:t>
      </w:r>
      <w:r w:rsidR="00B87094">
        <w:t xml:space="preserve"> </w:t>
      </w:r>
      <w:r w:rsidR="005C065E">
        <w:t>Miami</w:t>
      </w:r>
      <w:r w:rsidR="00447CF2">
        <w:t>,</w:t>
      </w:r>
      <w:r w:rsidR="00B87094">
        <w:t xml:space="preserve"> F</w:t>
      </w:r>
      <w:r w:rsidR="00447CF2">
        <w:t xml:space="preserve">L </w:t>
      </w:r>
      <w:r w:rsidR="00B87094">
        <w:t>331</w:t>
      </w:r>
      <w:r w:rsidR="003F43BD">
        <w:t xml:space="preserve">34 </w:t>
      </w:r>
      <w:bookmarkStart w:id="0" w:name="_GoBack"/>
      <w:bookmarkEnd w:id="0"/>
      <w:r w:rsidR="00141A4C">
        <w:t>| </w:t>
      </w:r>
      <w:r w:rsidR="00447CF2">
        <w:t>305</w:t>
      </w:r>
      <w:r w:rsidR="00B87094">
        <w:t>-</w:t>
      </w:r>
      <w:r w:rsidR="00447CF2">
        <w:t>915</w:t>
      </w:r>
      <w:r w:rsidR="00B87094">
        <w:t>-</w:t>
      </w:r>
      <w:r w:rsidR="00447CF2">
        <w:t>2629</w:t>
      </w:r>
      <w:r w:rsidR="00141A4C">
        <w:t> | </w:t>
      </w:r>
      <w:r w:rsidR="00447CF2">
        <w:t>fcuello002@yahoo.com</w:t>
      </w:r>
    </w:p>
    <w:p w14:paraId="68659AD5" w14:textId="5117F0B9" w:rsidR="006270A9" w:rsidRPr="004B07B6" w:rsidRDefault="009D5933">
      <w:pPr>
        <w:pStyle w:val="Heading1"/>
        <w:rPr>
          <w:color w:val="1C525B" w:themeColor="accent1" w:themeShade="80"/>
          <w:u w:val="single"/>
        </w:rPr>
      </w:pPr>
      <w:r w:rsidRPr="004B07B6">
        <w:rPr>
          <w:color w:val="1C525B" w:themeColor="accent1" w:themeShade="80"/>
          <w:u w:val="single"/>
        </w:rPr>
        <w:t>Education</w:t>
      </w:r>
    </w:p>
    <w:p w14:paraId="1E7ACB11" w14:textId="67CD0731" w:rsidR="005C065E" w:rsidRDefault="005C065E">
      <w:pPr>
        <w:pStyle w:val="Heading1"/>
        <w:rPr>
          <w:color w:val="1C525B" w:themeColor="accent1" w:themeShade="80"/>
        </w:rPr>
      </w:pPr>
    </w:p>
    <w:p w14:paraId="3F99CF99" w14:textId="33223640" w:rsidR="005C065E" w:rsidRPr="005C065E" w:rsidRDefault="005C065E">
      <w:pPr>
        <w:pStyle w:val="Heading1"/>
        <w:rPr>
          <w:color w:val="1C525B" w:themeColor="accent1" w:themeShade="80"/>
          <w:sz w:val="24"/>
          <w:szCs w:val="24"/>
        </w:rPr>
      </w:pPr>
      <w:r w:rsidRPr="005C065E">
        <w:rPr>
          <w:color w:val="1C525B" w:themeColor="accent1" w:themeShade="80"/>
          <w:sz w:val="24"/>
          <w:szCs w:val="24"/>
        </w:rPr>
        <w:t>Currently Pursuing Master’s in Computer Science</w:t>
      </w:r>
    </w:p>
    <w:p w14:paraId="2A61B4CC" w14:textId="77777777" w:rsidR="005C065E" w:rsidRPr="00D44761" w:rsidRDefault="005C065E" w:rsidP="005C065E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447CF2">
        <w:rPr>
          <w:rFonts w:asciiTheme="majorHAnsi" w:hAnsiTheme="majorHAnsi"/>
          <w:sz w:val="20"/>
          <w:szCs w:val="20"/>
        </w:rPr>
        <w:t>Member of Upsilon Pi Epsilon</w:t>
      </w:r>
    </w:p>
    <w:p w14:paraId="0161CADB" w14:textId="585F54C1" w:rsidR="005C065E" w:rsidRPr="00447CF2" w:rsidRDefault="005C065E" w:rsidP="005C065E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447CF2">
        <w:rPr>
          <w:rFonts w:asciiTheme="majorHAnsi" w:hAnsiTheme="majorHAnsi"/>
          <w:sz w:val="20"/>
          <w:szCs w:val="20"/>
        </w:rPr>
        <w:t xml:space="preserve">Coursework including </w:t>
      </w:r>
      <w:r>
        <w:rPr>
          <w:rFonts w:asciiTheme="majorHAnsi" w:hAnsiTheme="majorHAnsi"/>
          <w:sz w:val="20"/>
          <w:szCs w:val="20"/>
        </w:rPr>
        <w:t>Algorithms, Cybersecurity, Advanced Database Management</w:t>
      </w:r>
      <w:r w:rsidR="00B7493C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Software Engineering, Artificial Intelligence</w:t>
      </w:r>
      <w:r w:rsidR="00B7493C">
        <w:rPr>
          <w:rFonts w:asciiTheme="majorHAnsi" w:hAnsiTheme="majorHAnsi"/>
          <w:sz w:val="20"/>
          <w:szCs w:val="20"/>
        </w:rPr>
        <w:t>, and Machine Learning</w:t>
      </w:r>
    </w:p>
    <w:p w14:paraId="1FAFF7BF" w14:textId="3C477C6F" w:rsidR="005C065E" w:rsidRPr="00447CF2" w:rsidRDefault="005C065E" w:rsidP="005C065E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447CF2">
        <w:rPr>
          <w:rFonts w:asciiTheme="majorHAnsi" w:hAnsiTheme="majorHAnsi"/>
          <w:sz w:val="20"/>
          <w:szCs w:val="20"/>
        </w:rPr>
        <w:t>GPA</w:t>
      </w:r>
      <w:r>
        <w:rPr>
          <w:rFonts w:asciiTheme="majorHAnsi" w:hAnsiTheme="majorHAnsi"/>
          <w:sz w:val="20"/>
          <w:szCs w:val="20"/>
        </w:rPr>
        <w:t xml:space="preserve"> Thus Far</w:t>
      </w:r>
      <w:r w:rsidRPr="00447CF2">
        <w:rPr>
          <w:rFonts w:asciiTheme="majorHAnsi" w:hAnsiTheme="majorHAnsi"/>
          <w:sz w:val="20"/>
          <w:szCs w:val="20"/>
        </w:rPr>
        <w:t>: 3.</w:t>
      </w:r>
      <w:r>
        <w:rPr>
          <w:rFonts w:asciiTheme="majorHAnsi" w:hAnsiTheme="majorHAnsi"/>
          <w:sz w:val="20"/>
          <w:szCs w:val="20"/>
        </w:rPr>
        <w:t>9</w:t>
      </w:r>
      <w:r w:rsidR="00B7493C">
        <w:rPr>
          <w:rFonts w:asciiTheme="majorHAnsi" w:hAnsiTheme="majorHAnsi"/>
          <w:sz w:val="20"/>
          <w:szCs w:val="20"/>
        </w:rPr>
        <w:t>3</w:t>
      </w:r>
    </w:p>
    <w:p w14:paraId="33C163FA" w14:textId="74299661" w:rsidR="005C065E" w:rsidRPr="005C065E" w:rsidRDefault="005C065E" w:rsidP="005C065E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Anticipated Graduation Date: </w:t>
      </w:r>
      <w:r w:rsidR="00B7493C">
        <w:rPr>
          <w:rFonts w:asciiTheme="majorHAnsi" w:hAnsiTheme="majorHAnsi"/>
          <w:sz w:val="20"/>
          <w:szCs w:val="20"/>
        </w:rPr>
        <w:t>August</w:t>
      </w:r>
      <w:r>
        <w:rPr>
          <w:rFonts w:asciiTheme="majorHAnsi" w:hAnsiTheme="majorHAnsi"/>
          <w:sz w:val="20"/>
          <w:szCs w:val="20"/>
        </w:rPr>
        <w:t xml:space="preserve"> 2025</w:t>
      </w:r>
    </w:p>
    <w:p w14:paraId="646C6BEB" w14:textId="7CDA16E4" w:rsidR="00447CF2" w:rsidRPr="005C065E" w:rsidRDefault="00447CF2" w:rsidP="00447CF2">
      <w:pPr>
        <w:pStyle w:val="Heading2"/>
        <w:rPr>
          <w:color w:val="1C525B" w:themeColor="accent1" w:themeShade="80"/>
          <w:szCs w:val="24"/>
        </w:rPr>
      </w:pPr>
      <w:r w:rsidRPr="005C065E">
        <w:rPr>
          <w:caps w:val="0"/>
          <w:color w:val="1C525B" w:themeColor="accent1" w:themeShade="80"/>
          <w:szCs w:val="24"/>
        </w:rPr>
        <w:t>B</w:t>
      </w:r>
      <w:r w:rsidR="005C065E" w:rsidRPr="005C065E">
        <w:rPr>
          <w:caps w:val="0"/>
          <w:color w:val="1C525B" w:themeColor="accent1" w:themeShade="80"/>
          <w:szCs w:val="24"/>
        </w:rPr>
        <w:t xml:space="preserve">achelor’s </w:t>
      </w:r>
      <w:proofErr w:type="gramStart"/>
      <w:r w:rsidRPr="005C065E">
        <w:rPr>
          <w:caps w:val="0"/>
          <w:color w:val="1C525B" w:themeColor="accent1" w:themeShade="80"/>
          <w:szCs w:val="24"/>
        </w:rPr>
        <w:t>In</w:t>
      </w:r>
      <w:proofErr w:type="gramEnd"/>
      <w:r w:rsidRPr="005C065E">
        <w:rPr>
          <w:caps w:val="0"/>
          <w:color w:val="1C525B" w:themeColor="accent1" w:themeShade="80"/>
          <w:szCs w:val="24"/>
        </w:rPr>
        <w:t xml:space="preserve"> Computer Science</w:t>
      </w:r>
    </w:p>
    <w:p w14:paraId="6CF373B1" w14:textId="5E5CD40B" w:rsidR="00157645" w:rsidRPr="00D44761" w:rsidRDefault="00447CF2" w:rsidP="00D44761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447CF2">
        <w:rPr>
          <w:rFonts w:asciiTheme="majorHAnsi" w:hAnsiTheme="majorHAnsi"/>
          <w:sz w:val="20"/>
          <w:szCs w:val="20"/>
        </w:rPr>
        <w:t>Member of Upsilon Pi Epsilon</w:t>
      </w:r>
    </w:p>
    <w:p w14:paraId="67774484" w14:textId="410292D7" w:rsidR="00447CF2" w:rsidRPr="00447CF2" w:rsidRDefault="00447CF2" w:rsidP="00157645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447CF2">
        <w:rPr>
          <w:rFonts w:asciiTheme="majorHAnsi" w:hAnsiTheme="majorHAnsi"/>
          <w:sz w:val="20"/>
          <w:szCs w:val="20"/>
        </w:rPr>
        <w:t>Coursework including Java Programming, Data Structures, Database</w:t>
      </w:r>
      <w:r w:rsidR="002F0C10">
        <w:rPr>
          <w:rFonts w:asciiTheme="majorHAnsi" w:hAnsiTheme="majorHAnsi"/>
          <w:sz w:val="20"/>
          <w:szCs w:val="20"/>
        </w:rPr>
        <w:t xml:space="preserve"> Management, Software </w:t>
      </w:r>
      <w:r w:rsidR="00856D3F">
        <w:rPr>
          <w:rFonts w:asciiTheme="majorHAnsi" w:hAnsiTheme="majorHAnsi"/>
          <w:sz w:val="20"/>
          <w:szCs w:val="20"/>
        </w:rPr>
        <w:t>Engineering/</w:t>
      </w:r>
      <w:r w:rsidR="002F0C10">
        <w:rPr>
          <w:rFonts w:asciiTheme="majorHAnsi" w:hAnsiTheme="majorHAnsi"/>
          <w:sz w:val="20"/>
          <w:szCs w:val="20"/>
        </w:rPr>
        <w:t xml:space="preserve">Testing, </w:t>
      </w:r>
      <w:r w:rsidR="00856D3F">
        <w:rPr>
          <w:rFonts w:asciiTheme="majorHAnsi" w:hAnsiTheme="majorHAnsi"/>
          <w:sz w:val="20"/>
          <w:szCs w:val="20"/>
        </w:rPr>
        <w:t xml:space="preserve">and </w:t>
      </w:r>
      <w:r w:rsidR="002F0C10">
        <w:rPr>
          <w:rFonts w:asciiTheme="majorHAnsi" w:hAnsiTheme="majorHAnsi"/>
          <w:sz w:val="20"/>
          <w:szCs w:val="20"/>
        </w:rPr>
        <w:t>Logic</w:t>
      </w:r>
      <w:r w:rsidR="00856D3F">
        <w:rPr>
          <w:rFonts w:asciiTheme="majorHAnsi" w:hAnsiTheme="majorHAnsi"/>
          <w:sz w:val="20"/>
          <w:szCs w:val="20"/>
        </w:rPr>
        <w:t xml:space="preserve"> </w:t>
      </w:r>
    </w:p>
    <w:p w14:paraId="54E5A545" w14:textId="7CBBB29E" w:rsidR="00447CF2" w:rsidRPr="00447CF2" w:rsidRDefault="00447CF2" w:rsidP="00157645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447CF2">
        <w:rPr>
          <w:rFonts w:asciiTheme="majorHAnsi" w:hAnsiTheme="majorHAnsi"/>
          <w:sz w:val="20"/>
          <w:szCs w:val="20"/>
        </w:rPr>
        <w:t>GPA: 3.</w:t>
      </w:r>
      <w:r w:rsidR="005C065E">
        <w:rPr>
          <w:rFonts w:asciiTheme="majorHAnsi" w:hAnsiTheme="majorHAnsi"/>
          <w:sz w:val="20"/>
          <w:szCs w:val="20"/>
        </w:rPr>
        <w:t>2</w:t>
      </w:r>
    </w:p>
    <w:p w14:paraId="5D6944E4" w14:textId="77777777" w:rsidR="00B7493C" w:rsidRDefault="00D44761" w:rsidP="00B7493C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Graduat</w:t>
      </w:r>
      <w:r w:rsidR="00B23AAC">
        <w:rPr>
          <w:rFonts w:asciiTheme="majorHAnsi" w:hAnsiTheme="majorHAnsi"/>
          <w:sz w:val="20"/>
          <w:szCs w:val="20"/>
        </w:rPr>
        <w:t>ion Date</w:t>
      </w:r>
      <w:r>
        <w:rPr>
          <w:rFonts w:asciiTheme="majorHAnsi" w:hAnsiTheme="majorHAnsi"/>
          <w:sz w:val="20"/>
          <w:szCs w:val="20"/>
        </w:rPr>
        <w:t xml:space="preserve">: </w:t>
      </w:r>
      <w:r w:rsidR="00C31638">
        <w:rPr>
          <w:rFonts w:asciiTheme="majorHAnsi" w:hAnsiTheme="majorHAnsi"/>
          <w:sz w:val="20"/>
          <w:szCs w:val="20"/>
        </w:rPr>
        <w:t>December</w:t>
      </w:r>
      <w:r w:rsidR="00856D3F">
        <w:rPr>
          <w:rFonts w:asciiTheme="majorHAnsi" w:hAnsiTheme="majorHAnsi"/>
          <w:sz w:val="20"/>
          <w:szCs w:val="20"/>
        </w:rPr>
        <w:t xml:space="preserve"> 202</w:t>
      </w:r>
      <w:r w:rsidR="00B7493C">
        <w:rPr>
          <w:rFonts w:asciiTheme="majorHAnsi" w:hAnsiTheme="majorHAnsi"/>
          <w:sz w:val="20"/>
          <w:szCs w:val="20"/>
        </w:rPr>
        <w:t>2</w:t>
      </w:r>
    </w:p>
    <w:p w14:paraId="06A49BD2" w14:textId="77777777" w:rsidR="00B7493C" w:rsidRDefault="00B7493C" w:rsidP="00B7493C">
      <w:pPr>
        <w:rPr>
          <w:color w:val="1C525B" w:themeColor="accent1" w:themeShade="80"/>
          <w:sz w:val="24"/>
          <w:szCs w:val="24"/>
        </w:rPr>
      </w:pPr>
    </w:p>
    <w:p w14:paraId="421310E3" w14:textId="73DB6161" w:rsidR="00447CF2" w:rsidRPr="00B7493C" w:rsidRDefault="00447CF2" w:rsidP="00B7493C">
      <w:pPr>
        <w:rPr>
          <w:rFonts w:asciiTheme="majorHAnsi" w:hAnsiTheme="majorHAnsi"/>
          <w:b/>
          <w:bCs/>
          <w:sz w:val="20"/>
          <w:szCs w:val="20"/>
          <w:u w:val="single"/>
        </w:rPr>
      </w:pPr>
      <w:r w:rsidRPr="00B7493C">
        <w:rPr>
          <w:b/>
          <w:bCs/>
          <w:color w:val="1C525B" w:themeColor="accent1" w:themeShade="80"/>
          <w:sz w:val="24"/>
          <w:szCs w:val="24"/>
          <w:u w:val="single"/>
        </w:rPr>
        <w:t>Languages</w:t>
      </w:r>
      <w:r w:rsidR="00B55D15" w:rsidRPr="00B7493C">
        <w:rPr>
          <w:b/>
          <w:bCs/>
          <w:color w:val="1C525B" w:themeColor="accent1" w:themeShade="80"/>
          <w:sz w:val="24"/>
          <w:szCs w:val="24"/>
          <w:u w:val="single"/>
        </w:rPr>
        <w:t>/Frameworks</w:t>
      </w:r>
    </w:p>
    <w:p w14:paraId="2FA04AD1" w14:textId="6B4CB532" w:rsidR="00447CF2" w:rsidRPr="005C065E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4"/>
          <w:szCs w:val="24"/>
        </w:rPr>
      </w:pPr>
      <w:r w:rsidRPr="005C065E">
        <w:rPr>
          <w:b w:val="0"/>
          <w:color w:val="000000" w:themeColor="text1"/>
          <w:sz w:val="24"/>
          <w:szCs w:val="24"/>
        </w:rPr>
        <w:lastRenderedPageBreak/>
        <w:t>Java</w:t>
      </w:r>
    </w:p>
    <w:p w14:paraId="3362FD48" w14:textId="49725A9F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 w:rsidRPr="00447CF2">
        <w:rPr>
          <w:b w:val="0"/>
          <w:color w:val="000000" w:themeColor="text1"/>
          <w:sz w:val="20"/>
          <w:szCs w:val="20"/>
        </w:rPr>
        <w:t>HTML/CSS</w:t>
      </w:r>
      <w:r w:rsidR="001812E7">
        <w:rPr>
          <w:b w:val="0"/>
          <w:color w:val="000000" w:themeColor="text1"/>
          <w:sz w:val="20"/>
          <w:szCs w:val="20"/>
        </w:rPr>
        <w:t xml:space="preserve"> (Grid, Flexbox, etc.)</w:t>
      </w:r>
    </w:p>
    <w:p w14:paraId="779B8653" w14:textId="0B54D903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 w:rsidRPr="00447CF2">
        <w:rPr>
          <w:b w:val="0"/>
          <w:color w:val="000000" w:themeColor="text1"/>
          <w:sz w:val="20"/>
          <w:szCs w:val="20"/>
        </w:rPr>
        <w:t xml:space="preserve">JavaScript </w:t>
      </w:r>
      <w:r w:rsidR="0072364D">
        <w:rPr>
          <w:b w:val="0"/>
          <w:color w:val="000000" w:themeColor="text1"/>
          <w:sz w:val="20"/>
          <w:szCs w:val="20"/>
        </w:rPr>
        <w:t xml:space="preserve">(ES6) </w:t>
      </w:r>
      <w:r w:rsidRPr="00447CF2">
        <w:rPr>
          <w:b w:val="0"/>
          <w:color w:val="000000" w:themeColor="text1"/>
          <w:sz w:val="20"/>
          <w:szCs w:val="20"/>
        </w:rPr>
        <w:t>(Proficient</w:t>
      </w:r>
      <w:r w:rsidR="007B645B">
        <w:rPr>
          <w:b w:val="0"/>
          <w:color w:val="000000" w:themeColor="text1"/>
          <w:sz w:val="20"/>
          <w:szCs w:val="20"/>
        </w:rPr>
        <w:t>/Self-taught)</w:t>
      </w:r>
    </w:p>
    <w:p w14:paraId="247D0FD2" w14:textId="26AD0521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 w:rsidRPr="00447CF2">
        <w:rPr>
          <w:b w:val="0"/>
          <w:color w:val="000000" w:themeColor="text1"/>
          <w:sz w:val="20"/>
          <w:szCs w:val="20"/>
        </w:rPr>
        <w:t>React JS Framework</w:t>
      </w:r>
      <w:r w:rsidR="003A46F6">
        <w:rPr>
          <w:b w:val="0"/>
          <w:color w:val="000000" w:themeColor="text1"/>
          <w:sz w:val="20"/>
          <w:szCs w:val="20"/>
        </w:rPr>
        <w:t xml:space="preserve"> (Redux, Hooks, Router, etc.)</w:t>
      </w:r>
    </w:p>
    <w:p w14:paraId="3A31E413" w14:textId="1D7D79C8" w:rsidR="00447CF2" w:rsidRDefault="00447CF2" w:rsidP="002F0C10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 w:rsidRPr="00447CF2">
        <w:rPr>
          <w:b w:val="0"/>
          <w:color w:val="000000" w:themeColor="text1"/>
          <w:sz w:val="20"/>
          <w:szCs w:val="20"/>
        </w:rPr>
        <w:t>SQL (</w:t>
      </w:r>
      <w:r w:rsidR="00B7493C">
        <w:rPr>
          <w:b w:val="0"/>
          <w:color w:val="000000" w:themeColor="text1"/>
          <w:sz w:val="20"/>
          <w:szCs w:val="20"/>
        </w:rPr>
        <w:t>M</w:t>
      </w:r>
      <w:r w:rsidRPr="00447CF2">
        <w:rPr>
          <w:b w:val="0"/>
          <w:color w:val="000000" w:themeColor="text1"/>
          <w:sz w:val="20"/>
          <w:szCs w:val="20"/>
        </w:rPr>
        <w:t>ySQL</w:t>
      </w:r>
      <w:r w:rsidR="00A729FB">
        <w:rPr>
          <w:b w:val="0"/>
          <w:color w:val="000000" w:themeColor="text1"/>
          <w:sz w:val="20"/>
          <w:szCs w:val="20"/>
        </w:rPr>
        <w:t>, Postgres</w:t>
      </w:r>
      <w:r w:rsidRPr="00447CF2">
        <w:rPr>
          <w:b w:val="0"/>
          <w:color w:val="000000" w:themeColor="text1"/>
          <w:sz w:val="20"/>
          <w:szCs w:val="20"/>
        </w:rPr>
        <w:t>)</w:t>
      </w:r>
    </w:p>
    <w:p w14:paraId="71B59DC2" w14:textId="0C2074FD" w:rsidR="00B7493C" w:rsidRDefault="00B7493C" w:rsidP="002F0C10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NodeJS</w:t>
      </w:r>
    </w:p>
    <w:p w14:paraId="29B2A5B8" w14:textId="5434C0A3" w:rsidR="00B7493C" w:rsidRDefault="00B7493C" w:rsidP="00B7493C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NoSQL (MongoDB)</w:t>
      </w:r>
    </w:p>
    <w:p w14:paraId="06CF05EF" w14:textId="1C9E8D44" w:rsidR="00B7493C" w:rsidRDefault="00B7493C" w:rsidP="00B7493C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Python</w:t>
      </w:r>
    </w:p>
    <w:p w14:paraId="1D42517C" w14:textId="77777777" w:rsidR="002F0C10" w:rsidRPr="002F0C10" w:rsidRDefault="002F0C10" w:rsidP="002F0C10">
      <w:pPr>
        <w:pStyle w:val="Heading1"/>
        <w:spacing w:before="400" w:after="200"/>
        <w:ind w:left="720"/>
        <w:rPr>
          <w:b w:val="0"/>
          <w:color w:val="000000" w:themeColor="text1"/>
          <w:sz w:val="20"/>
          <w:szCs w:val="20"/>
        </w:rPr>
      </w:pPr>
    </w:p>
    <w:p w14:paraId="2698B9B2" w14:textId="7FD8B75F" w:rsidR="00447CF2" w:rsidRPr="005C065E" w:rsidRDefault="00447CF2" w:rsidP="00447CF2">
      <w:pPr>
        <w:pStyle w:val="Heading1"/>
        <w:rPr>
          <w:color w:val="1C525B" w:themeColor="accent1" w:themeShade="80"/>
          <w:sz w:val="24"/>
          <w:szCs w:val="24"/>
        </w:rPr>
      </w:pPr>
      <w:r w:rsidRPr="005C065E">
        <w:rPr>
          <w:color w:val="1C525B" w:themeColor="accent1" w:themeShade="80"/>
          <w:sz w:val="24"/>
          <w:szCs w:val="24"/>
        </w:rPr>
        <w:t xml:space="preserve">Other </w:t>
      </w:r>
      <w:r w:rsidR="002F0C10" w:rsidRPr="005C065E">
        <w:rPr>
          <w:color w:val="1C525B" w:themeColor="accent1" w:themeShade="80"/>
          <w:sz w:val="24"/>
          <w:szCs w:val="24"/>
        </w:rPr>
        <w:t>Technical</w:t>
      </w:r>
      <w:r w:rsidRPr="005C065E">
        <w:rPr>
          <w:color w:val="1C525B" w:themeColor="accent1" w:themeShade="80"/>
          <w:sz w:val="24"/>
          <w:szCs w:val="24"/>
        </w:rPr>
        <w:t xml:space="preserve"> Skills</w:t>
      </w:r>
    </w:p>
    <w:p w14:paraId="3D1796CA" w14:textId="1CE155B7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 w:rsidRPr="00447CF2">
        <w:rPr>
          <w:b w:val="0"/>
          <w:color w:val="000000" w:themeColor="text1"/>
          <w:sz w:val="20"/>
          <w:szCs w:val="20"/>
        </w:rPr>
        <w:t xml:space="preserve">Microsoft </w:t>
      </w:r>
      <w:proofErr w:type="gramStart"/>
      <w:r w:rsidRPr="00447CF2">
        <w:rPr>
          <w:b w:val="0"/>
          <w:color w:val="000000" w:themeColor="text1"/>
          <w:sz w:val="20"/>
          <w:szCs w:val="20"/>
        </w:rPr>
        <w:t>Office  (</w:t>
      </w:r>
      <w:proofErr w:type="gramEnd"/>
      <w:r w:rsidRPr="00447CF2">
        <w:rPr>
          <w:b w:val="0"/>
          <w:color w:val="000000" w:themeColor="text1"/>
          <w:sz w:val="20"/>
          <w:szCs w:val="20"/>
        </w:rPr>
        <w:t>Word, Excel, PowerPoint)</w:t>
      </w:r>
    </w:p>
    <w:p w14:paraId="6D920AF3" w14:textId="7AA8AB3B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 w:rsidRPr="00447CF2">
        <w:rPr>
          <w:b w:val="0"/>
          <w:color w:val="000000" w:themeColor="text1"/>
          <w:sz w:val="20"/>
          <w:szCs w:val="20"/>
        </w:rPr>
        <w:t>Git Version Control (GitHub, etc.)</w:t>
      </w:r>
    </w:p>
    <w:p w14:paraId="6708DCFF" w14:textId="61D9A905" w:rsidR="00866306" w:rsidRPr="00866306" w:rsidRDefault="00447CF2" w:rsidP="00866306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 w:rsidRPr="00447CF2">
        <w:rPr>
          <w:b w:val="0"/>
          <w:color w:val="000000" w:themeColor="text1"/>
          <w:sz w:val="20"/>
          <w:szCs w:val="20"/>
        </w:rPr>
        <w:t>Visual Studio</w:t>
      </w:r>
      <w:r w:rsidR="00866306">
        <w:rPr>
          <w:b w:val="0"/>
          <w:color w:val="000000" w:themeColor="text1"/>
          <w:sz w:val="20"/>
          <w:szCs w:val="20"/>
        </w:rPr>
        <w:t xml:space="preserve"> Code</w:t>
      </w:r>
    </w:p>
    <w:p w14:paraId="60B03497" w14:textId="032AB555" w:rsidR="00F57A1E" w:rsidRDefault="00F57A1E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Bash/Command Line</w:t>
      </w:r>
    </w:p>
    <w:p w14:paraId="187B2093" w14:textId="6F5FF672" w:rsidR="00B7493C" w:rsidRPr="00447CF2" w:rsidRDefault="00B7493C" w:rsidP="00447CF2">
      <w:pPr>
        <w:pStyle w:val="Heading1"/>
        <w:numPr>
          <w:ilvl w:val="0"/>
          <w:numId w:val="29"/>
        </w:numPr>
        <w:spacing w:before="400" w:after="200"/>
        <w:rPr>
          <w:b w:val="0"/>
          <w:color w:val="000000" w:themeColor="text1"/>
          <w:sz w:val="20"/>
          <w:szCs w:val="20"/>
        </w:rPr>
      </w:pPr>
      <w:proofErr w:type="spellStart"/>
      <w:r>
        <w:rPr>
          <w:b w:val="0"/>
          <w:color w:val="000000" w:themeColor="text1"/>
          <w:sz w:val="20"/>
          <w:szCs w:val="20"/>
        </w:rPr>
        <w:t>Figma</w:t>
      </w:r>
      <w:proofErr w:type="spellEnd"/>
      <w:r>
        <w:rPr>
          <w:b w:val="0"/>
          <w:color w:val="000000" w:themeColor="text1"/>
          <w:sz w:val="20"/>
          <w:szCs w:val="20"/>
        </w:rPr>
        <w:t xml:space="preserve"> Design for Frontend Planning</w:t>
      </w:r>
    </w:p>
    <w:p w14:paraId="251CF3DE" w14:textId="21512B45" w:rsidR="00447CF2" w:rsidRDefault="00447CF2" w:rsidP="00447CF2">
      <w:pPr>
        <w:pStyle w:val="Heading1"/>
        <w:spacing w:before="400" w:after="200"/>
        <w:rPr>
          <w:b w:val="0"/>
          <w:color w:val="000000" w:themeColor="text1"/>
          <w:sz w:val="18"/>
          <w:szCs w:val="18"/>
        </w:rPr>
      </w:pPr>
    </w:p>
    <w:p w14:paraId="403CB19B" w14:textId="35D5AE7B" w:rsidR="00447CF2" w:rsidRPr="005C065E" w:rsidRDefault="00447CF2" w:rsidP="00447CF2">
      <w:pPr>
        <w:pStyle w:val="Heading1"/>
        <w:rPr>
          <w:color w:val="1C525B" w:themeColor="accent1" w:themeShade="80"/>
          <w:sz w:val="24"/>
          <w:szCs w:val="24"/>
        </w:rPr>
      </w:pPr>
      <w:r w:rsidRPr="005C065E">
        <w:rPr>
          <w:color w:val="1C525B" w:themeColor="accent1" w:themeShade="80"/>
          <w:sz w:val="24"/>
          <w:szCs w:val="24"/>
        </w:rPr>
        <w:t>Other Skills &amp; Abilities</w:t>
      </w:r>
    </w:p>
    <w:p w14:paraId="71CE6941" w14:textId="77777777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>Fluent in English and Spanish</w:t>
      </w:r>
    </w:p>
    <w:p w14:paraId="3BA402A4" w14:textId="77777777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>Organized</w:t>
      </w:r>
    </w:p>
    <w:p w14:paraId="1090B5FC" w14:textId="77777777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>Dependable</w:t>
      </w:r>
    </w:p>
    <w:p w14:paraId="07ED0493" w14:textId="6D38A9C6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 xml:space="preserve">Able to learn new technologies </w:t>
      </w:r>
      <w:r w:rsidR="00B7493C">
        <w:rPr>
          <w:b w:val="0"/>
          <w:bCs/>
          <w:color w:val="000000" w:themeColor="text1"/>
          <w:sz w:val="20"/>
          <w:szCs w:val="20"/>
        </w:rPr>
        <w:t xml:space="preserve">as </w:t>
      </w:r>
      <w:r w:rsidRPr="00447CF2">
        <w:rPr>
          <w:b w:val="0"/>
          <w:bCs/>
          <w:color w:val="000000" w:themeColor="text1"/>
          <w:sz w:val="20"/>
          <w:szCs w:val="20"/>
        </w:rPr>
        <w:t>readily</w:t>
      </w:r>
      <w:r w:rsidR="00A04AB0">
        <w:rPr>
          <w:b w:val="0"/>
          <w:bCs/>
          <w:color w:val="000000" w:themeColor="text1"/>
          <w:sz w:val="20"/>
          <w:szCs w:val="20"/>
        </w:rPr>
        <w:t xml:space="preserve"> as necessary to be able to </w:t>
      </w:r>
      <w:r w:rsidR="00B7493C">
        <w:rPr>
          <w:b w:val="0"/>
          <w:bCs/>
          <w:color w:val="000000" w:themeColor="text1"/>
          <w:sz w:val="20"/>
          <w:szCs w:val="20"/>
        </w:rPr>
        <w:t>complete the appropriate assigned project at hand effectively</w:t>
      </w:r>
    </w:p>
    <w:p w14:paraId="5108EC4B" w14:textId="7FE7F8FA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 xml:space="preserve">Able to work </w:t>
      </w:r>
      <w:r w:rsidR="00866306">
        <w:rPr>
          <w:b w:val="0"/>
          <w:bCs/>
          <w:color w:val="000000" w:themeColor="text1"/>
          <w:sz w:val="20"/>
          <w:szCs w:val="20"/>
        </w:rPr>
        <w:t xml:space="preserve">very </w:t>
      </w:r>
      <w:r w:rsidRPr="00447CF2">
        <w:rPr>
          <w:b w:val="0"/>
          <w:bCs/>
          <w:color w:val="000000" w:themeColor="text1"/>
          <w:sz w:val="20"/>
          <w:szCs w:val="20"/>
        </w:rPr>
        <w:t>well alone and with others</w:t>
      </w:r>
    </w:p>
    <w:p w14:paraId="2719A798" w14:textId="77777777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>Curious</w:t>
      </w:r>
    </w:p>
    <w:p w14:paraId="0C5649FE" w14:textId="77777777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>Self-Motivated</w:t>
      </w:r>
    </w:p>
    <w:p w14:paraId="07B70F01" w14:textId="0FA6F484" w:rsidR="00447CF2" w:rsidRPr="00447CF2" w:rsidRDefault="00447CF2" w:rsidP="00447CF2">
      <w:pPr>
        <w:pStyle w:val="Heading1"/>
        <w:numPr>
          <w:ilvl w:val="0"/>
          <w:numId w:val="29"/>
        </w:numPr>
        <w:spacing w:before="400" w:after="200"/>
        <w:rPr>
          <w:b w:val="0"/>
          <w:bCs/>
          <w:color w:val="000000" w:themeColor="text1"/>
          <w:sz w:val="20"/>
          <w:szCs w:val="20"/>
        </w:rPr>
      </w:pPr>
      <w:r w:rsidRPr="00447CF2">
        <w:rPr>
          <w:b w:val="0"/>
          <w:bCs/>
          <w:color w:val="000000" w:themeColor="text1"/>
          <w:sz w:val="20"/>
          <w:szCs w:val="20"/>
        </w:rPr>
        <w:t>Attentive to detail</w:t>
      </w:r>
    </w:p>
    <w:p w14:paraId="3CD0264C" w14:textId="77777777" w:rsidR="00447CF2" w:rsidRPr="00447CF2" w:rsidRDefault="00447CF2" w:rsidP="00447CF2">
      <w:pPr>
        <w:pStyle w:val="Heading1"/>
        <w:spacing w:before="400" w:after="200"/>
        <w:rPr>
          <w:b w:val="0"/>
          <w:bCs/>
          <w:color w:val="000000" w:themeColor="text1"/>
          <w:sz w:val="18"/>
          <w:szCs w:val="18"/>
        </w:rPr>
      </w:pPr>
    </w:p>
    <w:p w14:paraId="43D27C4B" w14:textId="0A6BE6FB" w:rsidR="006270A9" w:rsidRDefault="00C31638">
      <w:pPr>
        <w:pStyle w:val="Heading1"/>
        <w:rPr>
          <w:u w:val="single"/>
        </w:rPr>
      </w:pPr>
      <w:r w:rsidRPr="004B07B6">
        <w:rPr>
          <w:u w:val="single"/>
        </w:rPr>
        <w:t xml:space="preserve">Relevant </w:t>
      </w:r>
      <w:r w:rsidR="00D31925" w:rsidRPr="004B07B6">
        <w:rPr>
          <w:u w:val="single"/>
        </w:rPr>
        <w:t>Experience</w:t>
      </w:r>
    </w:p>
    <w:p w14:paraId="6888D2AB" w14:textId="77777777" w:rsidR="004B07B6" w:rsidRPr="004B07B6" w:rsidRDefault="004B07B6">
      <w:pPr>
        <w:pStyle w:val="Heading1"/>
        <w:rPr>
          <w:u w:val="single"/>
        </w:rPr>
      </w:pPr>
    </w:p>
    <w:p w14:paraId="7CF7148C" w14:textId="099E1B62" w:rsidR="006270A9" w:rsidRDefault="00447CF2">
      <w:pPr>
        <w:pStyle w:val="Heading2"/>
      </w:pPr>
      <w:r>
        <w:t>Student Assistant/Grader</w:t>
      </w:r>
      <w:r w:rsidR="00515ECB">
        <w:t xml:space="preserve"> |</w:t>
      </w:r>
      <w:r w:rsidR="009D5933">
        <w:t> </w:t>
      </w:r>
      <w:r>
        <w:rPr>
          <w:i/>
        </w:rPr>
        <w:t>F</w:t>
      </w:r>
      <w:r w:rsidR="00B7493C">
        <w:rPr>
          <w:i/>
        </w:rPr>
        <w:t>lo</w:t>
      </w:r>
      <w:r>
        <w:rPr>
          <w:i/>
        </w:rPr>
        <w:t>rida international university</w:t>
      </w:r>
      <w:r w:rsidR="00CB744B">
        <w:rPr>
          <w:i/>
        </w:rPr>
        <w:t xml:space="preserve"> </w:t>
      </w:r>
      <w:proofErr w:type="gramStart"/>
      <w:r w:rsidR="009D5933">
        <w:t>| </w:t>
      </w:r>
      <w:r w:rsidR="00C31638">
        <w:t xml:space="preserve"> MAY</w:t>
      </w:r>
      <w:proofErr w:type="gramEnd"/>
      <w:r w:rsidR="00C31638">
        <w:t xml:space="preserve"> 2022-</w:t>
      </w:r>
      <w:r w:rsidR="005C065E">
        <w:t>PRESENT</w:t>
      </w:r>
    </w:p>
    <w:p w14:paraId="398F8413" w14:textId="77777777" w:rsidR="00B7493C" w:rsidRDefault="00B7493C" w:rsidP="00B7493C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Helped students with their projects by:</w:t>
      </w:r>
    </w:p>
    <w:p w14:paraId="3DBE2D7A" w14:textId="77777777" w:rsid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Providing guidance on how to approach complex problems.</w:t>
      </w:r>
    </w:p>
    <w:p w14:paraId="3FC83C28" w14:textId="77777777" w:rsid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Offering feedback on project designs and implementation strategies.</w:t>
      </w:r>
    </w:p>
    <w:p w14:paraId="326308F5" w14:textId="77777777" w:rsid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Clarifying doubts about project requirements and expectations.</w:t>
      </w:r>
    </w:p>
    <w:p w14:paraId="26AF95EA" w14:textId="154D5556" w:rsid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Assisting with debugging and troubleshooting issues in their code.</w:t>
      </w:r>
    </w:p>
    <w:p w14:paraId="52CF6F8D" w14:textId="77777777" w:rsidR="00B7493C" w:rsidRDefault="00B7493C" w:rsidP="00B7493C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648833C" w14:textId="554A89DE" w:rsidR="00B7493C" w:rsidRDefault="00B7493C" w:rsidP="00B7493C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Graded assignments and assessments within three to seven days of the due date to help students understand their standing in the class.</w:t>
      </w:r>
    </w:p>
    <w:p w14:paraId="2797DAA6" w14:textId="77777777" w:rsidR="00B7493C" w:rsidRDefault="00B7493C" w:rsidP="00B7493C">
      <w:pPr>
        <w:pStyle w:val="ListParagraph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9C5289A" w14:textId="77777777" w:rsidR="00B7493C" w:rsidRDefault="00B7493C" w:rsidP="00B7493C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Attended weekly meetings with the professor to:</w:t>
      </w:r>
    </w:p>
    <w:p w14:paraId="42050DE7" w14:textId="77777777" w:rsid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Update on the grading status.</w:t>
      </w:r>
    </w:p>
    <w:p w14:paraId="36CD25DB" w14:textId="07ABD359" w:rsid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Notify of areas where students faced significant difficulties (e.g., a noticeable number of students making the same error).</w:t>
      </w:r>
    </w:p>
    <w:p w14:paraId="65D7A3EB" w14:textId="77777777" w:rsidR="00B7493C" w:rsidRDefault="00B7493C" w:rsidP="00B7493C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9F8C242" w14:textId="17413831" w:rsidR="00B7493C" w:rsidRDefault="00B7493C" w:rsidP="00B7493C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Informed the professor of suspected instances of students copying code from each other or the internet.</w:t>
      </w:r>
    </w:p>
    <w:p w14:paraId="3C157DF4" w14:textId="77777777" w:rsidR="00B7493C" w:rsidRDefault="00B7493C" w:rsidP="00B7493C">
      <w:pPr>
        <w:pStyle w:val="ListParagraph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1FC7C66" w14:textId="77777777" w:rsidR="00B7493C" w:rsidRDefault="00B7493C" w:rsidP="00B7493C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Occasionally, I manually debugged students' programs to:</w:t>
      </w:r>
    </w:p>
    <w:p w14:paraId="1E3D0E4D" w14:textId="77777777" w:rsidR="00B7493C" w:rsidRPr="00B7493C" w:rsidRDefault="00B7493C" w:rsidP="00B7493C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52D7BF1" w14:textId="77777777" w:rsid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Identify the source of coding errors.</w:t>
      </w:r>
    </w:p>
    <w:p w14:paraId="667C1610" w14:textId="33A828AE" w:rsidR="00B7493C" w:rsidRPr="00B7493C" w:rsidRDefault="00B7493C" w:rsidP="00B7493C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7493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Provide appropriate feedback to students.</w:t>
      </w:r>
    </w:p>
    <w:p w14:paraId="18D34E4D" w14:textId="6A71FCF0" w:rsidR="005C065E" w:rsidRPr="00D31925" w:rsidRDefault="005C065E" w:rsidP="00B7493C">
      <w:pPr>
        <w:pStyle w:val="ListParagraph"/>
        <w:spacing w:after="0"/>
        <w:rPr>
          <w:sz w:val="20"/>
          <w:szCs w:val="20"/>
        </w:rPr>
      </w:pPr>
    </w:p>
    <w:sectPr w:rsidR="005C065E" w:rsidRPr="00D31925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F505D" w14:textId="77777777" w:rsidR="0004092C" w:rsidRDefault="0004092C">
      <w:pPr>
        <w:spacing w:after="0"/>
      </w:pPr>
      <w:r>
        <w:separator/>
      </w:r>
    </w:p>
  </w:endnote>
  <w:endnote w:type="continuationSeparator" w:id="0">
    <w:p w14:paraId="22EA977D" w14:textId="77777777" w:rsidR="0004092C" w:rsidRDefault="000409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FF73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45CB" w14:textId="77777777" w:rsidR="0004092C" w:rsidRDefault="0004092C">
      <w:pPr>
        <w:spacing w:after="0"/>
      </w:pPr>
      <w:r>
        <w:separator/>
      </w:r>
    </w:p>
  </w:footnote>
  <w:footnote w:type="continuationSeparator" w:id="0">
    <w:p w14:paraId="314611ED" w14:textId="77777777" w:rsidR="0004092C" w:rsidRDefault="000409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31BD8"/>
    <w:multiLevelType w:val="multilevel"/>
    <w:tmpl w:val="B5D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3" w15:restartNumberingAfterBreak="0">
    <w:nsid w:val="0AD00D0D"/>
    <w:multiLevelType w:val="hybridMultilevel"/>
    <w:tmpl w:val="442A4B68"/>
    <w:lvl w:ilvl="0" w:tplc="6D6EA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986129"/>
    <w:multiLevelType w:val="multilevel"/>
    <w:tmpl w:val="7E8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78E6735"/>
    <w:multiLevelType w:val="multilevel"/>
    <w:tmpl w:val="69C0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233FAD"/>
    <w:multiLevelType w:val="hybridMultilevel"/>
    <w:tmpl w:val="671CFE22"/>
    <w:lvl w:ilvl="0" w:tplc="D18441E6">
      <w:start w:val="113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D721B"/>
    <w:multiLevelType w:val="multilevel"/>
    <w:tmpl w:val="AE1C0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48A2C1E"/>
    <w:multiLevelType w:val="multilevel"/>
    <w:tmpl w:val="5932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B20E5"/>
    <w:multiLevelType w:val="hybridMultilevel"/>
    <w:tmpl w:val="54DE18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3"/>
  </w:num>
  <w:num w:numId="16">
    <w:abstractNumId w:val="15"/>
  </w:num>
  <w:num w:numId="17">
    <w:abstractNumId w:val="20"/>
  </w:num>
  <w:num w:numId="18">
    <w:abstractNumId w:val="11"/>
  </w:num>
  <w:num w:numId="19">
    <w:abstractNumId w:val="26"/>
  </w:num>
  <w:num w:numId="20">
    <w:abstractNumId w:val="24"/>
  </w:num>
  <w:num w:numId="21">
    <w:abstractNumId w:val="12"/>
  </w:num>
  <w:num w:numId="22">
    <w:abstractNumId w:val="19"/>
  </w:num>
  <w:num w:numId="23">
    <w:abstractNumId w:val="25"/>
  </w:num>
  <w:num w:numId="24">
    <w:abstractNumId w:val="16"/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28"/>
  </w:num>
  <w:num w:numId="28">
    <w:abstractNumId w:val="21"/>
  </w:num>
  <w:num w:numId="29">
    <w:abstractNumId w:val="13"/>
  </w:num>
  <w:num w:numId="30">
    <w:abstractNumId w:val="27"/>
  </w:num>
  <w:num w:numId="31">
    <w:abstractNumId w:val="2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94"/>
    <w:rsid w:val="00022766"/>
    <w:rsid w:val="000300D3"/>
    <w:rsid w:val="0004092C"/>
    <w:rsid w:val="00072072"/>
    <w:rsid w:val="00081795"/>
    <w:rsid w:val="000A4F59"/>
    <w:rsid w:val="000D74ED"/>
    <w:rsid w:val="000E03BE"/>
    <w:rsid w:val="00101BDD"/>
    <w:rsid w:val="00102D15"/>
    <w:rsid w:val="00141A4C"/>
    <w:rsid w:val="00157645"/>
    <w:rsid w:val="00161045"/>
    <w:rsid w:val="001812E7"/>
    <w:rsid w:val="001B29CF"/>
    <w:rsid w:val="001B6161"/>
    <w:rsid w:val="001C35B6"/>
    <w:rsid w:val="001E2B4E"/>
    <w:rsid w:val="001F6D23"/>
    <w:rsid w:val="00261EFB"/>
    <w:rsid w:val="0028220F"/>
    <w:rsid w:val="002A717A"/>
    <w:rsid w:val="002C1D13"/>
    <w:rsid w:val="002F0C10"/>
    <w:rsid w:val="003174A7"/>
    <w:rsid w:val="003450DF"/>
    <w:rsid w:val="003546B4"/>
    <w:rsid w:val="00356C14"/>
    <w:rsid w:val="003903BA"/>
    <w:rsid w:val="003A046C"/>
    <w:rsid w:val="003A46F6"/>
    <w:rsid w:val="003F0AFD"/>
    <w:rsid w:val="003F43BD"/>
    <w:rsid w:val="00405F8E"/>
    <w:rsid w:val="00422142"/>
    <w:rsid w:val="00447CF2"/>
    <w:rsid w:val="00452B0C"/>
    <w:rsid w:val="004A09B1"/>
    <w:rsid w:val="004B07B6"/>
    <w:rsid w:val="004E62A6"/>
    <w:rsid w:val="00515ECB"/>
    <w:rsid w:val="00517D99"/>
    <w:rsid w:val="00574E50"/>
    <w:rsid w:val="005C065E"/>
    <w:rsid w:val="005E3766"/>
    <w:rsid w:val="005F1570"/>
    <w:rsid w:val="005F678C"/>
    <w:rsid w:val="00617B26"/>
    <w:rsid w:val="006270A9"/>
    <w:rsid w:val="00640545"/>
    <w:rsid w:val="00675956"/>
    <w:rsid w:val="00681034"/>
    <w:rsid w:val="006B39E7"/>
    <w:rsid w:val="007040BB"/>
    <w:rsid w:val="00715A1C"/>
    <w:rsid w:val="0072364D"/>
    <w:rsid w:val="007408B1"/>
    <w:rsid w:val="00757472"/>
    <w:rsid w:val="007A2052"/>
    <w:rsid w:val="007B645B"/>
    <w:rsid w:val="00816216"/>
    <w:rsid w:val="00826C17"/>
    <w:rsid w:val="00831A89"/>
    <w:rsid w:val="00834F17"/>
    <w:rsid w:val="00840AF3"/>
    <w:rsid w:val="00841391"/>
    <w:rsid w:val="00856D3F"/>
    <w:rsid w:val="00866306"/>
    <w:rsid w:val="00876DEC"/>
    <w:rsid w:val="0087734B"/>
    <w:rsid w:val="008A02EE"/>
    <w:rsid w:val="008B05BF"/>
    <w:rsid w:val="008E0B3E"/>
    <w:rsid w:val="008E646C"/>
    <w:rsid w:val="00903597"/>
    <w:rsid w:val="00980A35"/>
    <w:rsid w:val="00984C95"/>
    <w:rsid w:val="009D5933"/>
    <w:rsid w:val="009F5853"/>
    <w:rsid w:val="00A04AB0"/>
    <w:rsid w:val="00A729FB"/>
    <w:rsid w:val="00A83538"/>
    <w:rsid w:val="00AE2EA5"/>
    <w:rsid w:val="00AE53B3"/>
    <w:rsid w:val="00B23AAC"/>
    <w:rsid w:val="00B4453B"/>
    <w:rsid w:val="00B55D15"/>
    <w:rsid w:val="00B66546"/>
    <w:rsid w:val="00B7493C"/>
    <w:rsid w:val="00B87094"/>
    <w:rsid w:val="00B876A4"/>
    <w:rsid w:val="00BB1A00"/>
    <w:rsid w:val="00BD768D"/>
    <w:rsid w:val="00C00EA1"/>
    <w:rsid w:val="00C165A0"/>
    <w:rsid w:val="00C23671"/>
    <w:rsid w:val="00C31638"/>
    <w:rsid w:val="00C61F8E"/>
    <w:rsid w:val="00C655F5"/>
    <w:rsid w:val="00C86786"/>
    <w:rsid w:val="00CB6AE2"/>
    <w:rsid w:val="00CB744B"/>
    <w:rsid w:val="00CD34BB"/>
    <w:rsid w:val="00D31703"/>
    <w:rsid w:val="00D31925"/>
    <w:rsid w:val="00D3704B"/>
    <w:rsid w:val="00D44761"/>
    <w:rsid w:val="00D551BE"/>
    <w:rsid w:val="00D6153A"/>
    <w:rsid w:val="00E10C8C"/>
    <w:rsid w:val="00E27119"/>
    <w:rsid w:val="00E706C7"/>
    <w:rsid w:val="00E80E9F"/>
    <w:rsid w:val="00E83E4B"/>
    <w:rsid w:val="00E86943"/>
    <w:rsid w:val="00EB7286"/>
    <w:rsid w:val="00ED1ADE"/>
    <w:rsid w:val="00ED2A5C"/>
    <w:rsid w:val="00F57A1E"/>
    <w:rsid w:val="00F75314"/>
    <w:rsid w:val="00FB5393"/>
    <w:rsid w:val="00F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498C7"/>
  <w15:chartTrackingRefBased/>
  <w15:docId w15:val="{0F7F2954-D3F2-4B6C-8891-951D6F6A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22766"/>
    <w:rPr>
      <w:color w:val="808080"/>
      <w:shd w:val="clear" w:color="auto" w:fill="E6E6E6"/>
    </w:rPr>
  </w:style>
  <w:style w:type="paragraph" w:customStyle="1" w:styleId="trt0xe">
    <w:name w:val="trt0xe"/>
    <w:basedOn w:val="Normal"/>
    <w:rsid w:val="00840AF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44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lim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D786-FE77-9949-8E45-5F1E7FE6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C:\Users\Alima\AppData\Roaming\Microsoft\Templates\Resume (color).dotx</Template>
  <TotalTime>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</dc:creator>
  <cp:keywords/>
  <dc:description/>
  <cp:lastModifiedBy>Francisco Cuello</cp:lastModifiedBy>
  <cp:revision>2</cp:revision>
  <dcterms:created xsi:type="dcterms:W3CDTF">2025-01-17T15:37:00Z</dcterms:created>
  <dcterms:modified xsi:type="dcterms:W3CDTF">2025-01-17T15:37:00Z</dcterms:modified>
  <cp:version/>
</cp:coreProperties>
</file>